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7742CC" w:rsidP="007742C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壹课堂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:rsidR="00093BE1" w:rsidRDefault="00093BE1" w:rsidP="007742C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 w:rsidP="00D41AD6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2F3306"/>
      </w:sdtContent>
    </w:sdt>
    <w:p w:rsidR="00634D62" w:rsidRDefault="007742CC" w:rsidP="007742CC">
      <w:pPr>
        <w:pStyle w:val="AxureTOCHeading"/>
        <w:jc w:val="left"/>
        <w:rPr>
          <w:b w:val="0"/>
        </w:rPr>
      </w:pPr>
      <w:r>
        <w:rPr>
          <w:b w:val="0"/>
        </w:rPr>
        <w:t xml:space="preserve"> </w:t>
      </w:r>
    </w:p>
    <w:p w:rsidR="004144D0" w:rsidRDefault="00634D62" w:rsidP="00D35989">
      <w:r>
        <w:br w:type="page"/>
      </w:r>
    </w:p>
    <w:p w:rsidR="002F3306" w:rsidRDefault="002F3306">
      <w:pPr>
        <w:sectPr w:rsidR="002F3306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2F3306" w:rsidRDefault="00DF23BA">
      <w:pPr>
        <w:pStyle w:val="AxureHeading20"/>
        <w:keepNext/>
        <w:rPr>
          <w:lang w:eastAsia="zh-CN"/>
        </w:rPr>
      </w:pPr>
      <w:r>
        <w:rPr>
          <w:lang w:eastAsia="zh-CN"/>
        </w:rPr>
        <w:lastRenderedPageBreak/>
        <w:t>壹课堂</w:t>
      </w:r>
      <w:r w:rsidR="001A638C">
        <w:rPr>
          <w:lang w:eastAsia="zh-CN"/>
        </w:rPr>
        <w:t>页面树</w:t>
      </w:r>
    </w:p>
    <w:p w:rsidR="002F3306" w:rsidRPr="00DF23BA" w:rsidRDefault="001A638C" w:rsidP="00DF23BA"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tab/>
      </w:r>
      <w:r w:rsidRPr="00DF23BA">
        <w:rPr>
          <w:sz w:val="21"/>
          <w:szCs w:val="21"/>
          <w:lang w:eastAsia="zh-CN"/>
        </w:rPr>
        <w:t>登陆界面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注册界面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找回密码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个人资料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设备绑定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修改密码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系统设置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意见反馈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关于我们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我的订单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课程学习</w:t>
      </w:r>
      <w:r w:rsidRPr="00DF23BA">
        <w:rPr>
          <w:sz w:val="21"/>
          <w:szCs w:val="21"/>
          <w:lang w:eastAsia="zh-CN"/>
        </w:rPr>
        <w:br/>
      </w:r>
      <w:r w:rsidRPr="00DF23BA">
        <w:rPr>
          <w:sz w:val="21"/>
          <w:szCs w:val="21"/>
          <w:lang w:eastAsia="zh-CN"/>
        </w:rPr>
        <w:tab/>
      </w:r>
      <w:r w:rsidRPr="00DF23BA">
        <w:rPr>
          <w:sz w:val="21"/>
          <w:szCs w:val="21"/>
          <w:lang w:eastAsia="zh-CN"/>
        </w:rPr>
        <w:t>确认订单</w:t>
      </w:r>
      <w:r w:rsidR="00DF23BA">
        <w:rPr>
          <w:lang w:eastAsia="zh-CN"/>
        </w:rPr>
        <w:t xml:space="preserve"> </w:t>
      </w:r>
    </w:p>
    <w:p w:rsidR="002F3306" w:rsidRDefault="001A638C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登陆界面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19475" cy="5057775"/>
            <wp:effectExtent l="1905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>
      <w:pPr>
        <w:pStyle w:val="AxureHeading20"/>
        <w:keepNext/>
      </w:pPr>
      <w:r>
        <w:br w:type="page"/>
      </w:r>
      <w:r>
        <w:lastRenderedPageBreak/>
        <w:t>注册界面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381375" cy="5067300"/>
            <wp:effectExtent l="1905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>
      <w:pPr>
        <w:pStyle w:val="AxureHeading20"/>
        <w:keepNext/>
      </w:pPr>
      <w:r>
        <w:br w:type="page"/>
      </w:r>
      <w:r>
        <w:lastRenderedPageBreak/>
        <w:t>找回密码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09950" cy="505777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个人资料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00425" cy="5076825"/>
            <wp:effectExtent l="19050" t="0" r="952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>
      <w:pPr>
        <w:pStyle w:val="AxureHeading20"/>
        <w:keepNext/>
      </w:pPr>
      <w:r>
        <w:br w:type="page"/>
      </w:r>
      <w:r>
        <w:lastRenderedPageBreak/>
        <w:t>设备绑定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38525" cy="5048250"/>
            <wp:effectExtent l="1905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修改密码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09950" cy="5067300"/>
            <wp:effectExtent l="1905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系统设置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29000" cy="5038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>
      <w:pPr>
        <w:pStyle w:val="AxureHeading20"/>
        <w:keepNext/>
      </w:pPr>
      <w:r>
        <w:br w:type="page"/>
      </w:r>
      <w:r>
        <w:lastRenderedPageBreak/>
        <w:t>意见反馈</w:t>
      </w:r>
    </w:p>
    <w:p w:rsidR="002F3306" w:rsidRDefault="00DF23BA" w:rsidP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29000" cy="50863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关于我们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09950" cy="50482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我的订单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48050" cy="51054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课程学习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57575" cy="50673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1A638C" w:rsidP="00DF23BA">
      <w:pPr>
        <w:pStyle w:val="AxureHeading20"/>
        <w:keepNext/>
        <w:rPr>
          <w:rFonts w:hint="eastAsia"/>
          <w:lang w:eastAsia="zh-CN"/>
        </w:rPr>
      </w:pPr>
      <w:r>
        <w:br w:type="page"/>
      </w:r>
      <w:r>
        <w:lastRenderedPageBreak/>
        <w:t>确认订单</w:t>
      </w:r>
    </w:p>
    <w:p w:rsidR="002F3306" w:rsidRDefault="00DF23B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3419475" cy="50387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06" w:rsidRDefault="002F3306">
      <w:pPr>
        <w:sectPr w:rsidR="002F3306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1A638C" w:rsidRDefault="001A638C"/>
    <w:sectPr w:rsidR="001A638C" w:rsidSect="004F3FB3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38C" w:rsidRDefault="001A638C" w:rsidP="00093BE1">
      <w:pPr>
        <w:spacing w:before="0" w:after="0"/>
      </w:pPr>
      <w:r>
        <w:separator/>
      </w:r>
    </w:p>
  </w:endnote>
  <w:endnote w:type="continuationSeparator" w:id="0">
    <w:p w:rsidR="001A638C" w:rsidRDefault="001A638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2F3306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2F3306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7742CC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2F3306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2F3306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2F3306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2F3306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38C" w:rsidRDefault="001A638C" w:rsidP="00093BE1">
      <w:pPr>
        <w:spacing w:before="0" w:after="0"/>
      </w:pPr>
      <w:r>
        <w:separator/>
      </w:r>
    </w:p>
  </w:footnote>
  <w:footnote w:type="continuationSeparator" w:id="0">
    <w:p w:rsidR="001A638C" w:rsidRDefault="001A638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95118F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Specification</w:t>
          </w:r>
          <w:r w:rsidR="002F3306">
            <w:rPr>
              <w:rFonts w:asciiTheme="majorHAnsi" w:hAnsiTheme="majorHAnsi"/>
            </w:rPr>
          </w:r>
        </w:p>
      </w:tc>
    </w:tr>
  </w:tbl>
  <w:p w:rsidR="00557485" w:rsidRDefault="00557485" w:rsidP="0077520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7742CC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壹课堂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8C3B85"/>
    <w:multiLevelType w:val="multilevel"/>
    <w:tmpl w:val="3B1283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E62797"/>
    <w:multiLevelType w:val="multilevel"/>
    <w:tmpl w:val="EE1656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A638C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2F3306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42CC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23B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1">
    <w:name w:val="Axure标题1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  <w:style w:type="paragraph" w:customStyle="1" w:styleId="Axure">
    <w:name w:val="Axure表格标题文本"/>
    <w:basedOn w:val="a"/>
    <w:rsid w:val="004D04E9"/>
    <w:pPr>
      <w:spacing w:before="60" w:after="60"/>
    </w:pPr>
    <w:rPr>
      <w:b/>
      <w:sz w:val="16"/>
    </w:rPr>
  </w:style>
  <w:style w:type="paragraph" w:customStyle="1" w:styleId="Axure0">
    <w:name w:val="Axure表格正常文本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9D3071"/>
    <w:rsid w:val="006B709E"/>
    <w:rsid w:val="009D3071"/>
    <w:rsid w:val="00BE787C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AC0F9-95B7-456D-A8CD-441FFCF0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</TotalTime>
  <Pages>14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壹课堂</dc:title>
  <dc:creator>[Your Name]</dc:creator>
  <cp:lastModifiedBy>Administrator</cp:lastModifiedBy>
  <cp:revision>4</cp:revision>
  <cp:lastPrinted>2010-09-03T00:33:00Z</cp:lastPrinted>
  <dcterms:created xsi:type="dcterms:W3CDTF">2010-09-03T21:47:00Z</dcterms:created>
  <dcterms:modified xsi:type="dcterms:W3CDTF">2016-05-18T07:30:00Z</dcterms:modified>
</cp:coreProperties>
</file>