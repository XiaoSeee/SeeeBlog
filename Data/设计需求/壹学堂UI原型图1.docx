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402C6" w:rsidP="009402C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壹学堂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 w:rsidP="00D41AD6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1C7619"/>
      </w:sdtContent>
    </w:sdt>
    <w:p w:rsidR="001C7619" w:rsidRDefault="001C7619" w:rsidP="009402C6">
      <w:pPr>
        <w:pStyle w:val="AxureTOCHeading"/>
        <w:rPr>
          <w:rFonts w:hint="eastAsia"/>
          <w:lang w:eastAsia="zh-CN"/>
        </w:rPr>
        <w:sectPr w:rsidR="001C7619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1C7619" w:rsidRDefault="00287518" w:rsidP="009402C6">
      <w:pPr>
        <w:pStyle w:val="AxureHeading20"/>
        <w:keepNext/>
        <w:rPr>
          <w:lang w:eastAsia="zh-CN"/>
        </w:rPr>
      </w:pPr>
      <w:r>
        <w:rPr>
          <w:lang w:eastAsia="zh-CN"/>
        </w:rPr>
        <w:lastRenderedPageBreak/>
        <w:br w:type="page"/>
      </w:r>
      <w:r>
        <w:rPr>
          <w:lang w:eastAsia="zh-CN"/>
        </w:rPr>
        <w:lastRenderedPageBreak/>
        <w:t>首页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6007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课程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消息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我的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登陆界面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注册界面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244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找回密码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9112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个人资料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设备绑定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修改密码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系统设置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意见反馈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关于我们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我的订单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48475" cy="684847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课程学习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确认订单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支付成功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支付失败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订单详情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评价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我的课程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开课通知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2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开课通知详情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3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课后作业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课后作业详情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热点问题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6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热点问题详情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7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系统消息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8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系统消息详情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29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更多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30" name="AX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287518">
      <w:pPr>
        <w:pStyle w:val="AxureHeading20"/>
        <w:keepNext/>
      </w:pPr>
      <w:r>
        <w:br w:type="page"/>
      </w:r>
      <w:r>
        <w:lastRenderedPageBreak/>
        <w:t>搜索</w:t>
      </w:r>
    </w:p>
    <w:p w:rsidR="001C7619" w:rsidRDefault="00287518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114925"/>
            <wp:effectExtent l="0" t="0" r="0" b="0"/>
            <wp:docPr id="31" name="AX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19" w:rsidRDefault="001C7619">
      <w:pPr>
        <w:sectPr w:rsidR="001C7619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287518" w:rsidRDefault="00287518"/>
    <w:sectPr w:rsidR="00287518" w:rsidSect="004F3FB3">
      <w:headerReference w:type="default" r:id="rId42"/>
      <w:footerReference w:type="default" r:id="rId4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18" w:rsidRDefault="00287518" w:rsidP="00093BE1">
      <w:pPr>
        <w:spacing w:before="0" w:after="0"/>
      </w:pPr>
      <w:r>
        <w:separator/>
      </w:r>
    </w:p>
  </w:endnote>
  <w:endnote w:type="continuationSeparator" w:id="0">
    <w:p w:rsidR="00287518" w:rsidRDefault="0028751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9402C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32</w: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1C761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18" w:rsidRDefault="00287518" w:rsidP="00093BE1">
      <w:pPr>
        <w:spacing w:before="0" w:after="0"/>
      </w:pPr>
      <w:r>
        <w:separator/>
      </w:r>
    </w:p>
  </w:footnote>
  <w:footnote w:type="continuationSeparator" w:id="0">
    <w:p w:rsidR="00287518" w:rsidRDefault="0028751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95118F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Specification</w:t>
          </w:r>
          <w:r w:rsidR="001C7619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402C6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壹学堂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034595C"/>
    <w:multiLevelType w:val="multilevel"/>
    <w:tmpl w:val="D400A9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7ED2D38"/>
    <w:multiLevelType w:val="multilevel"/>
    <w:tmpl w:val="E9D055E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C7619"/>
    <w:rsid w:val="001F050D"/>
    <w:rsid w:val="00212884"/>
    <w:rsid w:val="0021530D"/>
    <w:rsid w:val="0021768A"/>
    <w:rsid w:val="00221722"/>
    <w:rsid w:val="0023791B"/>
    <w:rsid w:val="00257AD2"/>
    <w:rsid w:val="0028301E"/>
    <w:rsid w:val="00287518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402C6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1">
    <w:name w:val="Axure标题1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rsid w:val="004D04E9"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6B709E"/>
    <w:rsid w:val="009D3071"/>
    <w:rsid w:val="00AF7BC2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37066-BE28-41C5-ADC6-C221E647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Pages>32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壹学堂</dc:title>
  <dc:creator>[Your Name]</dc:creator>
  <cp:lastModifiedBy>Administrator</cp:lastModifiedBy>
  <cp:revision>3</cp:revision>
  <cp:lastPrinted>2010-09-03T00:33:00Z</cp:lastPrinted>
  <dcterms:created xsi:type="dcterms:W3CDTF">2010-09-03T21:47:00Z</dcterms:created>
  <dcterms:modified xsi:type="dcterms:W3CDTF">2016-05-20T09:43:00Z</dcterms:modified>
</cp:coreProperties>
</file>